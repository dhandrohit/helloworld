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72AB0" w14:textId="3DF0304A" w:rsidR="0055549A" w:rsidRDefault="0070348B" w:rsidP="0055549A">
      <w:pPr>
        <w:pStyle w:val="Heading1"/>
      </w:pPr>
      <w:r>
        <w:t>Chapter 6</w:t>
      </w:r>
      <w:r w:rsidR="005E339D">
        <w:t xml:space="preserve"> – </w:t>
      </w:r>
      <w:proofErr w:type="spellStart"/>
      <w:r>
        <w:t>Git</w:t>
      </w:r>
      <w:proofErr w:type="spellEnd"/>
      <w:r>
        <w:t xml:space="preserve"> with </w:t>
      </w:r>
      <w:proofErr w:type="spellStart"/>
      <w:r>
        <w:t>GitHub</w:t>
      </w:r>
      <w:proofErr w:type="spellEnd"/>
    </w:p>
    <w:p w14:paraId="32CA5272" w14:textId="53D1E46A" w:rsidR="0003605E" w:rsidRPr="0003605E" w:rsidRDefault="0003605E" w:rsidP="0003605E">
      <w:pPr>
        <w:rPr>
          <w:b/>
          <w:sz w:val="21"/>
          <w:u w:val="single"/>
        </w:rPr>
      </w:pPr>
      <w:r w:rsidRPr="0003605E">
        <w:rPr>
          <w:b/>
          <w:sz w:val="21"/>
          <w:u w:val="single"/>
        </w:rPr>
        <w:t>http://code.tutsplus.com/tutorials/how-to-configure-git-github-on-your-mac--cms-22821</w:t>
      </w:r>
    </w:p>
    <w:p w14:paraId="36349405" w14:textId="77777777" w:rsidR="0003605E" w:rsidRDefault="0003605E" w:rsidP="0055549A"/>
    <w:p w14:paraId="42C02A90" w14:textId="1F9AC9A3" w:rsidR="0070348B" w:rsidRDefault="0070348B" w:rsidP="0055549A">
      <w:r>
        <w:t xml:space="preserve">By </w:t>
      </w:r>
      <w:proofErr w:type="gramStart"/>
      <w:r>
        <w:t>default</w:t>
      </w:r>
      <w:proofErr w:type="gramEnd"/>
      <w:r>
        <w:t xml:space="preserve"> the </w:t>
      </w:r>
      <w:proofErr w:type="spellStart"/>
      <w:r w:rsidRPr="0070348B">
        <w:rPr>
          <w:b/>
        </w:rPr>
        <w:t>Git</w:t>
      </w:r>
      <w:proofErr w:type="spellEnd"/>
      <w:r w:rsidRPr="0070348B">
        <w:rPr>
          <w:b/>
        </w:rPr>
        <w:t xml:space="preserve"> is an offline</w:t>
      </w:r>
      <w:r>
        <w:t xml:space="preserve"> tool for the repository management or Source Code Management. But we can use the </w:t>
      </w:r>
      <w:proofErr w:type="spellStart"/>
      <w:r>
        <w:t>Git</w:t>
      </w:r>
      <w:proofErr w:type="spellEnd"/>
      <w:r>
        <w:t xml:space="preserve"> with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webbased</w:t>
      </w:r>
      <w:proofErr w:type="spellEnd"/>
      <w:r>
        <w:t xml:space="preserve"> repository management tool.</w:t>
      </w:r>
      <w:r w:rsidR="00461B3D">
        <w:t xml:space="preserve"> In order to setup, following are the steps to do the same:</w:t>
      </w:r>
    </w:p>
    <w:p w14:paraId="103634D4" w14:textId="3B8F7BA4" w:rsidR="00461B3D" w:rsidRDefault="00AC37FA" w:rsidP="00461B3D">
      <w:pPr>
        <w:pStyle w:val="ListParagraph"/>
        <w:numPr>
          <w:ilvl w:val="0"/>
          <w:numId w:val="35"/>
        </w:numPr>
      </w:pPr>
      <w:r>
        <w:t xml:space="preserve">We will use the </w:t>
      </w:r>
      <w:proofErr w:type="spellStart"/>
      <w:r>
        <w:t>ssh</w:t>
      </w:r>
      <w:proofErr w:type="spellEnd"/>
      <w:r>
        <w:t xml:space="preserve"> command to generate the Private key here.</w:t>
      </w:r>
    </w:p>
    <w:p w14:paraId="3E2E1F5C" w14:textId="77777777" w:rsidR="00AC37FA" w:rsidRDefault="00AC37FA" w:rsidP="00AC37F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szCs w:val="30"/>
        </w:rPr>
      </w:pPr>
      <w:proofErr w:type="spellStart"/>
      <w:r w:rsidRPr="00AC37FA">
        <w:rPr>
          <w:rFonts w:ascii="Menlo" w:hAnsi="Menlo" w:cs="Menlo"/>
          <w:b/>
          <w:color w:val="000000"/>
          <w:szCs w:val="30"/>
          <w:highlight w:val="yellow"/>
        </w:rPr>
        <w:t>ssh-keygen</w:t>
      </w:r>
      <w:proofErr w:type="spellEnd"/>
      <w:r w:rsidRPr="00AC37FA">
        <w:rPr>
          <w:rFonts w:ascii="Menlo" w:hAnsi="Menlo" w:cs="Menlo"/>
          <w:b/>
          <w:color w:val="000000"/>
          <w:szCs w:val="30"/>
          <w:highlight w:val="yellow"/>
        </w:rPr>
        <w:t xml:space="preserve"> -t </w:t>
      </w:r>
      <w:proofErr w:type="spellStart"/>
      <w:r w:rsidRPr="00AC37FA">
        <w:rPr>
          <w:rFonts w:ascii="Menlo" w:hAnsi="Menlo" w:cs="Menlo"/>
          <w:b/>
          <w:color w:val="000000"/>
          <w:szCs w:val="30"/>
          <w:highlight w:val="yellow"/>
        </w:rPr>
        <w:t>rsa</w:t>
      </w:r>
      <w:proofErr w:type="spellEnd"/>
      <w:r w:rsidRPr="00AC37FA">
        <w:rPr>
          <w:rFonts w:ascii="Menlo" w:hAnsi="Menlo" w:cs="Menlo"/>
          <w:b/>
          <w:color w:val="000000"/>
          <w:szCs w:val="30"/>
          <w:highlight w:val="yellow"/>
        </w:rPr>
        <w:t xml:space="preserve"> -C 'dhandrohit@hotmail.com'</w:t>
      </w:r>
    </w:p>
    <w:p w14:paraId="120D51F2" w14:textId="77777777" w:rsidR="00AC37FA" w:rsidRDefault="00AC37FA" w:rsidP="00AC37F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szCs w:val="30"/>
        </w:rPr>
      </w:pPr>
    </w:p>
    <w:p w14:paraId="39BF482B" w14:textId="77777777" w:rsidR="00AC37FA" w:rsidRDefault="00AC37FA" w:rsidP="00AC37FA">
      <w:pPr>
        <w:pStyle w:val="ListParagraph"/>
      </w:pPr>
      <w:r>
        <w:t>It will ask for the file path and password. We can just press “Enter” for the filename and then we can enter a password.</w:t>
      </w:r>
    </w:p>
    <w:p w14:paraId="523F585D" w14:textId="44970E29" w:rsidR="00AC37FA" w:rsidRDefault="00AC37FA" w:rsidP="00AC37FA">
      <w:pPr>
        <w:pStyle w:val="ListParagraph"/>
      </w:pPr>
      <w:r>
        <w:t>The file will be created in the folder in the /Users/</w:t>
      </w:r>
      <w:proofErr w:type="spellStart"/>
      <w:r>
        <w:t>rohitdhand</w:t>
      </w:r>
      <w:proofErr w:type="spellEnd"/>
      <w:r>
        <w:t xml:space="preserve"> folder called </w:t>
      </w:r>
      <w:r w:rsidRPr="00AC37FA">
        <w:rPr>
          <w:b/>
        </w:rPr>
        <w:t>“.</w:t>
      </w:r>
      <w:proofErr w:type="spellStart"/>
      <w:r w:rsidRPr="00AC37FA">
        <w:rPr>
          <w:b/>
        </w:rPr>
        <w:t>ssh</w:t>
      </w:r>
      <w:proofErr w:type="spellEnd"/>
      <w:r w:rsidRPr="00AC37FA">
        <w:rPr>
          <w:b/>
        </w:rPr>
        <w:t>”</w:t>
      </w:r>
      <w:r>
        <w:rPr>
          <w:b/>
        </w:rPr>
        <w:t xml:space="preserve"> and the filename will be </w:t>
      </w:r>
      <w:r w:rsidRPr="00FD70A6">
        <w:rPr>
          <w:b/>
          <w:highlight w:val="green"/>
        </w:rPr>
        <w:t>id_rsa.pub</w:t>
      </w:r>
    </w:p>
    <w:p w14:paraId="2F8F307C" w14:textId="77777777" w:rsidR="00AC37FA" w:rsidRDefault="00AC37FA" w:rsidP="00AC37FA">
      <w:pPr>
        <w:pStyle w:val="ListParagraph"/>
      </w:pPr>
    </w:p>
    <w:p w14:paraId="298AF0A9" w14:textId="6D4D2A16" w:rsidR="00AC37FA" w:rsidRDefault="00AC37FA" w:rsidP="00AC37FA">
      <w:pPr>
        <w:pStyle w:val="ListParagraph"/>
        <w:numPr>
          <w:ilvl w:val="0"/>
          <w:numId w:val="35"/>
        </w:numPr>
      </w:pPr>
      <w:r>
        <w:t xml:space="preserve">Start the </w:t>
      </w:r>
      <w:proofErr w:type="spellStart"/>
      <w:r>
        <w:t>ssh</w:t>
      </w:r>
      <w:proofErr w:type="spellEnd"/>
      <w:r>
        <w:t xml:space="preserve"> agent on the MAC</w:t>
      </w:r>
    </w:p>
    <w:p w14:paraId="3E82D0C2" w14:textId="5EE245CA" w:rsidR="00AC37FA" w:rsidRDefault="00AC37FA" w:rsidP="00AC37FA">
      <w:pPr>
        <w:pStyle w:val="ListParagraph"/>
        <w:rPr>
          <w:rFonts w:ascii="Menlo" w:hAnsi="Menlo" w:cs="Menlo"/>
          <w:b/>
          <w:color w:val="000000"/>
          <w:sz w:val="30"/>
          <w:szCs w:val="30"/>
        </w:rPr>
      </w:pPr>
      <w:proofErr w:type="spellStart"/>
      <w:r w:rsidRPr="00AC37FA">
        <w:rPr>
          <w:rFonts w:ascii="Menlo" w:hAnsi="Menlo" w:cs="Menlo"/>
          <w:b/>
          <w:color w:val="000000"/>
          <w:sz w:val="30"/>
          <w:szCs w:val="30"/>
          <w:highlight w:val="yellow"/>
        </w:rPr>
        <w:t>eval</w:t>
      </w:r>
      <w:proofErr w:type="spellEnd"/>
      <w:r w:rsidRPr="00AC37FA">
        <w:rPr>
          <w:rFonts w:ascii="Menlo" w:hAnsi="Menlo" w:cs="Menlo"/>
          <w:b/>
          <w:color w:val="000000"/>
          <w:sz w:val="30"/>
          <w:szCs w:val="30"/>
          <w:highlight w:val="yellow"/>
        </w:rPr>
        <w:t xml:space="preserve"> "$(</w:t>
      </w:r>
      <w:proofErr w:type="spellStart"/>
      <w:r w:rsidRPr="00AC37FA">
        <w:rPr>
          <w:rFonts w:ascii="Menlo" w:hAnsi="Menlo" w:cs="Menlo"/>
          <w:b/>
          <w:color w:val="000000"/>
          <w:sz w:val="30"/>
          <w:szCs w:val="30"/>
          <w:highlight w:val="yellow"/>
        </w:rPr>
        <w:t>ssh</w:t>
      </w:r>
      <w:proofErr w:type="spellEnd"/>
      <w:r w:rsidRPr="00AC37FA">
        <w:rPr>
          <w:rFonts w:ascii="Menlo" w:hAnsi="Menlo" w:cs="Menlo"/>
          <w:b/>
          <w:color w:val="000000"/>
          <w:sz w:val="30"/>
          <w:szCs w:val="30"/>
          <w:highlight w:val="yellow"/>
        </w:rPr>
        <w:t>-agent -s)"</w:t>
      </w:r>
    </w:p>
    <w:p w14:paraId="4CA5C2F6" w14:textId="77777777" w:rsidR="00B36409" w:rsidRDefault="00B36409" w:rsidP="00AC37FA">
      <w:pPr>
        <w:pStyle w:val="ListParagraph"/>
      </w:pPr>
    </w:p>
    <w:p w14:paraId="282BE249" w14:textId="051B5C5D" w:rsidR="00B36409" w:rsidRDefault="00B36409" w:rsidP="00B36409">
      <w:pPr>
        <w:pStyle w:val="ListParagraph"/>
        <w:numPr>
          <w:ilvl w:val="0"/>
          <w:numId w:val="35"/>
        </w:numPr>
      </w:pPr>
      <w:r>
        <w:t xml:space="preserve">Add the id_rsa.pub file to the </w:t>
      </w:r>
      <w:proofErr w:type="spellStart"/>
      <w:r>
        <w:t>ssh</w:t>
      </w:r>
      <w:proofErr w:type="spellEnd"/>
      <w:r>
        <w:t>.</w:t>
      </w:r>
    </w:p>
    <w:p w14:paraId="5555EB60" w14:textId="22FDC06D" w:rsidR="00B36409" w:rsidRPr="00B36409" w:rsidRDefault="00B36409" w:rsidP="00B36409">
      <w:pPr>
        <w:ind w:firstLine="720"/>
        <w:rPr>
          <w:rFonts w:ascii="Menlo" w:hAnsi="Menlo" w:cs="Menlo"/>
          <w:b/>
          <w:color w:val="000000"/>
          <w:sz w:val="30"/>
          <w:szCs w:val="30"/>
        </w:rPr>
      </w:pPr>
      <w:proofErr w:type="spellStart"/>
      <w:r w:rsidRPr="00B36409">
        <w:rPr>
          <w:rFonts w:ascii="Menlo" w:hAnsi="Menlo" w:cs="Menlo"/>
          <w:b/>
          <w:color w:val="000000"/>
          <w:sz w:val="30"/>
          <w:szCs w:val="30"/>
          <w:highlight w:val="yellow"/>
        </w:rPr>
        <w:t>ssh</w:t>
      </w:r>
      <w:proofErr w:type="spellEnd"/>
      <w:r w:rsidRPr="00B36409">
        <w:rPr>
          <w:rFonts w:ascii="Menlo" w:hAnsi="Menlo" w:cs="Menlo"/>
          <w:b/>
          <w:color w:val="000000"/>
          <w:sz w:val="30"/>
          <w:szCs w:val="30"/>
          <w:highlight w:val="yellow"/>
        </w:rPr>
        <w:t xml:space="preserve">-add </w:t>
      </w:r>
      <w:proofErr w:type="spellStart"/>
      <w:r w:rsidRPr="00B36409">
        <w:rPr>
          <w:rFonts w:ascii="Menlo" w:hAnsi="Menlo" w:cs="Menlo"/>
          <w:b/>
          <w:color w:val="000000"/>
          <w:sz w:val="30"/>
          <w:szCs w:val="30"/>
          <w:highlight w:val="yellow"/>
        </w:rPr>
        <w:t>id_rsa</w:t>
      </w:r>
      <w:proofErr w:type="spellEnd"/>
    </w:p>
    <w:p w14:paraId="31BF1DE7" w14:textId="4F4FBDC1" w:rsidR="00B36409" w:rsidRDefault="00B36409" w:rsidP="00B36409">
      <w:pPr>
        <w:pStyle w:val="ListParagraph"/>
        <w:numPr>
          <w:ilvl w:val="0"/>
          <w:numId w:val="35"/>
        </w:numPr>
      </w:pPr>
      <w:r>
        <w:t>Copy the key from the id_rsa.pub in the clipboard.</w:t>
      </w:r>
    </w:p>
    <w:p w14:paraId="05B2FF61" w14:textId="3EFBEA6E" w:rsidR="00B36409" w:rsidRDefault="00B36409" w:rsidP="00AC37FA">
      <w:pPr>
        <w:pStyle w:val="ListParagraph"/>
        <w:rPr>
          <w:rFonts w:ascii="Menlo" w:hAnsi="Menlo" w:cs="Menlo"/>
          <w:b/>
          <w:color w:val="000000"/>
          <w:sz w:val="30"/>
          <w:szCs w:val="30"/>
        </w:rPr>
      </w:pPr>
      <w:r w:rsidRPr="00B36409">
        <w:rPr>
          <w:rFonts w:ascii="Menlo" w:hAnsi="Menlo" w:cs="Menlo"/>
          <w:b/>
          <w:color w:val="000000"/>
          <w:sz w:val="30"/>
          <w:szCs w:val="30"/>
          <w:highlight w:val="yellow"/>
        </w:rPr>
        <w:t>cat id_rsa.pub |</w:t>
      </w:r>
      <w:proofErr w:type="spellStart"/>
      <w:r w:rsidRPr="00B36409">
        <w:rPr>
          <w:rFonts w:ascii="Menlo" w:hAnsi="Menlo" w:cs="Menlo"/>
          <w:b/>
          <w:color w:val="000000"/>
          <w:sz w:val="30"/>
          <w:szCs w:val="30"/>
          <w:highlight w:val="yellow"/>
        </w:rPr>
        <w:t>pbcopy</w:t>
      </w:r>
      <w:proofErr w:type="spellEnd"/>
    </w:p>
    <w:p w14:paraId="6C46468C" w14:textId="2764B2C5" w:rsidR="00E779CD" w:rsidRDefault="00E779CD" w:rsidP="00E779CD">
      <w:pPr>
        <w:pStyle w:val="ListParagraph"/>
        <w:numPr>
          <w:ilvl w:val="0"/>
          <w:numId w:val="35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- &gt; Settings - &gt;</w:t>
      </w:r>
      <w:r w:rsidR="00B73A9C">
        <w:t xml:space="preserve"> SSH - &gt; Add a new Key</w:t>
      </w:r>
    </w:p>
    <w:p w14:paraId="650C82B8" w14:textId="0B56A5FB" w:rsidR="0013577B" w:rsidRDefault="0013577B" w:rsidP="00E779CD">
      <w:pPr>
        <w:pStyle w:val="ListParagraph"/>
        <w:numPr>
          <w:ilvl w:val="0"/>
          <w:numId w:val="35"/>
        </w:numPr>
      </w:pPr>
      <w:r>
        <w:t>In order to check whether the setup is ok, we type the following command:</w:t>
      </w:r>
    </w:p>
    <w:p w14:paraId="5919268C" w14:textId="0C7D845F" w:rsidR="0013577B" w:rsidRDefault="0013577B" w:rsidP="0013577B">
      <w:pPr>
        <w:pStyle w:val="ListParagraph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sz w:val="30"/>
          <w:szCs w:val="30"/>
          <w:highlight w:val="yellow"/>
        </w:rPr>
      </w:pPr>
      <w:bookmarkStart w:id="0" w:name="_GoBack"/>
      <w:proofErr w:type="spellStart"/>
      <w:r w:rsidRPr="0013577B">
        <w:rPr>
          <w:rFonts w:ascii="Menlo" w:hAnsi="Menlo" w:cs="Menlo"/>
          <w:b/>
          <w:color w:val="000000"/>
          <w:sz w:val="30"/>
          <w:szCs w:val="30"/>
          <w:highlight w:val="yellow"/>
        </w:rPr>
        <w:t>ssh</w:t>
      </w:r>
      <w:proofErr w:type="spellEnd"/>
      <w:r w:rsidRPr="0013577B">
        <w:rPr>
          <w:rFonts w:ascii="Menlo" w:hAnsi="Menlo" w:cs="Menlo"/>
          <w:b/>
          <w:color w:val="000000"/>
          <w:sz w:val="30"/>
          <w:szCs w:val="30"/>
          <w:highlight w:val="yellow"/>
        </w:rPr>
        <w:t xml:space="preserve"> -T </w:t>
      </w:r>
      <w:hyperlink r:id="rId7" w:history="1">
        <w:r w:rsidR="004A6F07" w:rsidRPr="00426836">
          <w:rPr>
            <w:rStyle w:val="Hyperlink"/>
            <w:rFonts w:ascii="Menlo" w:hAnsi="Menlo" w:cs="Menlo"/>
            <w:b/>
            <w:sz w:val="30"/>
            <w:szCs w:val="30"/>
            <w:highlight w:val="yellow"/>
          </w:rPr>
          <w:t>git@github.com</w:t>
        </w:r>
      </w:hyperlink>
      <w:bookmarkEnd w:id="0"/>
    </w:p>
    <w:p w14:paraId="1EA65336" w14:textId="77777777" w:rsidR="0013577B" w:rsidRDefault="0013577B" w:rsidP="001357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sz w:val="30"/>
          <w:szCs w:val="30"/>
        </w:rPr>
      </w:pPr>
    </w:p>
    <w:p w14:paraId="34E8BA14" w14:textId="77777777" w:rsidR="0013577B" w:rsidRPr="0013577B" w:rsidRDefault="0013577B" w:rsidP="001357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sz w:val="30"/>
          <w:szCs w:val="30"/>
        </w:rPr>
      </w:pPr>
      <w:r w:rsidRPr="0013577B">
        <w:rPr>
          <w:rFonts w:ascii="Menlo" w:hAnsi="Menlo" w:cs="Menlo"/>
          <w:color w:val="000000"/>
          <w:sz w:val="24"/>
          <w:szCs w:val="30"/>
          <w:highlight w:val="cyan"/>
        </w:rPr>
        <w:t xml:space="preserve">Hi </w:t>
      </w:r>
      <w:proofErr w:type="spellStart"/>
      <w:r w:rsidRPr="0013577B">
        <w:rPr>
          <w:rFonts w:ascii="Menlo" w:hAnsi="Menlo" w:cs="Menlo"/>
          <w:color w:val="000000"/>
          <w:sz w:val="24"/>
          <w:szCs w:val="30"/>
          <w:highlight w:val="cyan"/>
        </w:rPr>
        <w:t>dhandrohit</w:t>
      </w:r>
      <w:proofErr w:type="spellEnd"/>
      <w:r w:rsidRPr="0013577B">
        <w:rPr>
          <w:rFonts w:ascii="Menlo" w:hAnsi="Menlo" w:cs="Menlo"/>
          <w:color w:val="000000"/>
          <w:sz w:val="24"/>
          <w:szCs w:val="30"/>
          <w:highlight w:val="cyan"/>
        </w:rPr>
        <w:t xml:space="preserve">! You've successfully authenticated, but </w:t>
      </w:r>
      <w:proofErr w:type="spellStart"/>
      <w:r w:rsidRPr="0013577B">
        <w:rPr>
          <w:rFonts w:ascii="Menlo" w:hAnsi="Menlo" w:cs="Menlo"/>
          <w:color w:val="000000"/>
          <w:sz w:val="24"/>
          <w:szCs w:val="30"/>
          <w:highlight w:val="cyan"/>
        </w:rPr>
        <w:t>GitHub</w:t>
      </w:r>
      <w:proofErr w:type="spellEnd"/>
      <w:r w:rsidRPr="0013577B">
        <w:rPr>
          <w:rFonts w:ascii="Menlo" w:hAnsi="Menlo" w:cs="Menlo"/>
          <w:color w:val="000000"/>
          <w:sz w:val="24"/>
          <w:szCs w:val="30"/>
          <w:highlight w:val="cyan"/>
        </w:rPr>
        <w:t xml:space="preserve"> does not provide shell access.</w:t>
      </w:r>
    </w:p>
    <w:p w14:paraId="2BFFB1D9" w14:textId="77777777" w:rsidR="0013577B" w:rsidRDefault="0013577B" w:rsidP="0013577B">
      <w:pPr>
        <w:pStyle w:val="ListParagraph"/>
      </w:pPr>
    </w:p>
    <w:p w14:paraId="0CC5452B" w14:textId="77777777" w:rsidR="00E779CD" w:rsidRPr="00B36409" w:rsidRDefault="00E779CD" w:rsidP="00AC37FA">
      <w:pPr>
        <w:pStyle w:val="ListParagraph"/>
        <w:rPr>
          <w:rFonts w:ascii="Menlo" w:hAnsi="Menlo" w:cs="Menlo"/>
          <w:b/>
          <w:color w:val="000000"/>
          <w:sz w:val="30"/>
          <w:szCs w:val="30"/>
        </w:rPr>
      </w:pPr>
    </w:p>
    <w:p w14:paraId="752E7361" w14:textId="77777777" w:rsidR="00AC37FA" w:rsidRPr="00AC37FA" w:rsidRDefault="00AC37FA" w:rsidP="00AC37FA">
      <w:pPr>
        <w:pStyle w:val="ListParagraph"/>
        <w:rPr>
          <w:b/>
        </w:rPr>
      </w:pPr>
    </w:p>
    <w:p w14:paraId="6B810063" w14:textId="77777777" w:rsidR="004A6F07" w:rsidRDefault="004A6F07" w:rsidP="004A6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30"/>
          <w:szCs w:val="30"/>
        </w:rPr>
      </w:pPr>
      <w:proofErr w:type="spellStart"/>
      <w:r>
        <w:rPr>
          <w:rFonts w:ascii="Menlo" w:hAnsi="Menlo" w:cs="Menlo"/>
          <w:color w:val="000000"/>
          <w:sz w:val="30"/>
          <w:szCs w:val="30"/>
        </w:rPr>
        <w:t>git</w:t>
      </w:r>
      <w:proofErr w:type="spellEnd"/>
      <w:r>
        <w:rPr>
          <w:rFonts w:ascii="Menlo" w:hAnsi="Menlo" w:cs="Menlo"/>
          <w:color w:val="000000"/>
          <w:sz w:val="30"/>
          <w:szCs w:val="30"/>
        </w:rPr>
        <w:t xml:space="preserve"> remote add origin https://github.com/dhandrohit/helloworld.git</w:t>
      </w:r>
    </w:p>
    <w:p w14:paraId="2984E479" w14:textId="77777777" w:rsidR="0070348B" w:rsidRDefault="0070348B" w:rsidP="0055549A"/>
    <w:p w14:paraId="2686505F" w14:textId="09C61DBD" w:rsidR="00B1491D" w:rsidRDefault="00B1491D" w:rsidP="0055549A">
      <w:pPr>
        <w:rPr>
          <w:rFonts w:ascii="Menlo" w:hAnsi="Menlo" w:cs="Menlo"/>
          <w:color w:val="000000"/>
          <w:sz w:val="30"/>
          <w:szCs w:val="30"/>
        </w:rPr>
      </w:pPr>
      <w:proofErr w:type="spellStart"/>
      <w:r>
        <w:rPr>
          <w:rFonts w:ascii="Menlo" w:hAnsi="Menlo" w:cs="Menlo"/>
          <w:color w:val="000000"/>
          <w:sz w:val="30"/>
          <w:szCs w:val="30"/>
        </w:rPr>
        <w:t>git</w:t>
      </w:r>
      <w:proofErr w:type="spellEnd"/>
      <w:r>
        <w:rPr>
          <w:rFonts w:ascii="Menlo" w:hAnsi="Menlo" w:cs="Menlo"/>
          <w:color w:val="000000"/>
          <w:sz w:val="30"/>
          <w:szCs w:val="30"/>
        </w:rPr>
        <w:t xml:space="preserve"> push -u origin master</w:t>
      </w:r>
    </w:p>
    <w:p w14:paraId="13458761" w14:textId="26F4AF3A" w:rsidR="00E911C8" w:rsidRDefault="00E911C8" w:rsidP="0055549A">
      <w:r w:rsidRPr="00E911C8">
        <w:t>http://readwrite.com/2013/09/30/understanding-github-a-journey-for-beginners-part-1</w:t>
      </w:r>
    </w:p>
    <w:p w14:paraId="204FA808" w14:textId="77777777" w:rsidR="0055549A" w:rsidRPr="0055549A" w:rsidRDefault="0055549A" w:rsidP="00270BDF">
      <w:pPr>
        <w:pStyle w:val="ListParagraph"/>
        <w:rPr>
          <w:b/>
          <w:sz w:val="22"/>
        </w:rPr>
      </w:pPr>
    </w:p>
    <w:sectPr w:rsidR="0055549A" w:rsidRPr="005554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E8C2F" w14:textId="77777777" w:rsidR="001D5470" w:rsidRDefault="001D5470">
      <w:pPr>
        <w:spacing w:after="0" w:line="240" w:lineRule="auto"/>
      </w:pPr>
      <w:r>
        <w:separator/>
      </w:r>
    </w:p>
    <w:p w14:paraId="3CD4B7C6" w14:textId="77777777" w:rsidR="001D5470" w:rsidRDefault="001D5470"/>
    <w:p w14:paraId="479AF275" w14:textId="77777777" w:rsidR="001D5470" w:rsidRDefault="001D5470"/>
  </w:endnote>
  <w:endnote w:type="continuationSeparator" w:id="0">
    <w:p w14:paraId="238B976F" w14:textId="77777777" w:rsidR="001D5470" w:rsidRDefault="001D5470">
      <w:pPr>
        <w:spacing w:after="0" w:line="240" w:lineRule="auto"/>
      </w:pPr>
      <w:r>
        <w:continuationSeparator/>
      </w:r>
    </w:p>
    <w:p w14:paraId="3D3D50B8" w14:textId="77777777" w:rsidR="001D5470" w:rsidRDefault="001D5470"/>
    <w:p w14:paraId="744E830C" w14:textId="77777777" w:rsidR="001D5470" w:rsidRDefault="001D54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B2C24" w14:textId="77777777" w:rsidR="00926CA5" w:rsidRDefault="00926C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DA0CB" w14:textId="77777777" w:rsidR="00926CA5" w:rsidRDefault="00824B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2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2293" w14:textId="77777777" w:rsidR="00926CA5" w:rsidRDefault="00926C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D2545" w14:textId="77777777" w:rsidR="001D5470" w:rsidRDefault="001D5470">
      <w:pPr>
        <w:spacing w:after="0" w:line="240" w:lineRule="auto"/>
      </w:pPr>
      <w:r>
        <w:separator/>
      </w:r>
    </w:p>
    <w:p w14:paraId="472B8B21" w14:textId="77777777" w:rsidR="001D5470" w:rsidRDefault="001D5470"/>
    <w:p w14:paraId="6C853A44" w14:textId="77777777" w:rsidR="001D5470" w:rsidRDefault="001D5470"/>
  </w:footnote>
  <w:footnote w:type="continuationSeparator" w:id="0">
    <w:p w14:paraId="381D6791" w14:textId="77777777" w:rsidR="001D5470" w:rsidRDefault="001D5470">
      <w:pPr>
        <w:spacing w:after="0" w:line="240" w:lineRule="auto"/>
      </w:pPr>
      <w:r>
        <w:continuationSeparator/>
      </w:r>
    </w:p>
    <w:p w14:paraId="5B1AF4CC" w14:textId="77777777" w:rsidR="001D5470" w:rsidRDefault="001D5470"/>
    <w:p w14:paraId="342E2F1F" w14:textId="77777777" w:rsidR="001D5470" w:rsidRDefault="001D547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8A728" w14:textId="77777777" w:rsidR="00926CA5" w:rsidRDefault="00926C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3CA7C" w14:textId="77777777" w:rsidR="00926CA5" w:rsidRDefault="00926CA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7935A" w14:textId="77777777" w:rsidR="00926CA5" w:rsidRDefault="00926C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09E6027"/>
    <w:multiLevelType w:val="hybridMultilevel"/>
    <w:tmpl w:val="CA54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AE0603"/>
    <w:multiLevelType w:val="hybridMultilevel"/>
    <w:tmpl w:val="95A8F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E2A18"/>
    <w:multiLevelType w:val="hybridMultilevel"/>
    <w:tmpl w:val="423C7764"/>
    <w:lvl w:ilvl="0" w:tplc="49E689AE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D87F73"/>
    <w:multiLevelType w:val="hybridMultilevel"/>
    <w:tmpl w:val="52527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D4CEF"/>
    <w:multiLevelType w:val="hybridMultilevel"/>
    <w:tmpl w:val="3D9AB702"/>
    <w:lvl w:ilvl="0" w:tplc="D8888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8C29CB"/>
    <w:multiLevelType w:val="hybridMultilevel"/>
    <w:tmpl w:val="70365006"/>
    <w:lvl w:ilvl="0" w:tplc="A1FCB1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F57249"/>
    <w:multiLevelType w:val="hybridMultilevel"/>
    <w:tmpl w:val="0628A05A"/>
    <w:lvl w:ilvl="0" w:tplc="6554C5A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624A81"/>
    <w:multiLevelType w:val="hybridMultilevel"/>
    <w:tmpl w:val="5E8448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2A1065"/>
    <w:multiLevelType w:val="hybridMultilevel"/>
    <w:tmpl w:val="01F672D0"/>
    <w:lvl w:ilvl="0" w:tplc="62A255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D977CB4"/>
    <w:multiLevelType w:val="hybridMultilevel"/>
    <w:tmpl w:val="5978A5B6"/>
    <w:lvl w:ilvl="0" w:tplc="E266E524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BF33D5"/>
    <w:multiLevelType w:val="hybridMultilevel"/>
    <w:tmpl w:val="600E5168"/>
    <w:lvl w:ilvl="0" w:tplc="D376EE3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131A97"/>
    <w:multiLevelType w:val="hybridMultilevel"/>
    <w:tmpl w:val="FDE60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8B6F89"/>
    <w:multiLevelType w:val="hybridMultilevel"/>
    <w:tmpl w:val="5ECE7050"/>
    <w:lvl w:ilvl="0" w:tplc="EB5CD718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5272459"/>
    <w:multiLevelType w:val="hybridMultilevel"/>
    <w:tmpl w:val="01F672D0"/>
    <w:lvl w:ilvl="0" w:tplc="62A255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E57D5E"/>
    <w:multiLevelType w:val="hybridMultilevel"/>
    <w:tmpl w:val="76700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A1285B"/>
    <w:multiLevelType w:val="hybridMultilevel"/>
    <w:tmpl w:val="DC2E6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782374D"/>
    <w:multiLevelType w:val="hybridMultilevel"/>
    <w:tmpl w:val="47B8C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7073D"/>
    <w:multiLevelType w:val="hybridMultilevel"/>
    <w:tmpl w:val="7C4E2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F158E"/>
    <w:multiLevelType w:val="hybridMultilevel"/>
    <w:tmpl w:val="ECF86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8814FC"/>
    <w:multiLevelType w:val="hybridMultilevel"/>
    <w:tmpl w:val="378EB824"/>
    <w:lvl w:ilvl="0" w:tplc="401C008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3F37091"/>
    <w:multiLevelType w:val="hybridMultilevel"/>
    <w:tmpl w:val="66CE88E6"/>
    <w:lvl w:ilvl="0" w:tplc="9A88F08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A94B39"/>
    <w:multiLevelType w:val="hybridMultilevel"/>
    <w:tmpl w:val="681C99C8"/>
    <w:lvl w:ilvl="0" w:tplc="38FA530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9"/>
    <w:lvlOverride w:ilvl="0">
      <w:startOverride w:val="1"/>
    </w:lvlOverride>
  </w:num>
  <w:num w:numId="13">
    <w:abstractNumId w:val="16"/>
  </w:num>
  <w:num w:numId="14">
    <w:abstractNumId w:val="25"/>
  </w:num>
  <w:num w:numId="15">
    <w:abstractNumId w:val="28"/>
  </w:num>
  <w:num w:numId="16">
    <w:abstractNumId w:val="13"/>
  </w:num>
  <w:num w:numId="17">
    <w:abstractNumId w:val="10"/>
  </w:num>
  <w:num w:numId="18">
    <w:abstractNumId w:val="15"/>
  </w:num>
  <w:num w:numId="19">
    <w:abstractNumId w:val="32"/>
  </w:num>
  <w:num w:numId="20">
    <w:abstractNumId w:val="12"/>
  </w:num>
  <w:num w:numId="21">
    <w:abstractNumId w:val="19"/>
  </w:num>
  <w:num w:numId="22">
    <w:abstractNumId w:val="24"/>
  </w:num>
  <w:num w:numId="23">
    <w:abstractNumId w:val="22"/>
  </w:num>
  <w:num w:numId="24">
    <w:abstractNumId w:val="11"/>
  </w:num>
  <w:num w:numId="25">
    <w:abstractNumId w:val="18"/>
  </w:num>
  <w:num w:numId="26">
    <w:abstractNumId w:val="21"/>
  </w:num>
  <w:num w:numId="27">
    <w:abstractNumId w:val="27"/>
  </w:num>
  <w:num w:numId="28">
    <w:abstractNumId w:val="31"/>
  </w:num>
  <w:num w:numId="29">
    <w:abstractNumId w:val="14"/>
  </w:num>
  <w:num w:numId="30">
    <w:abstractNumId w:val="17"/>
  </w:num>
  <w:num w:numId="31">
    <w:abstractNumId w:val="30"/>
  </w:num>
  <w:num w:numId="32">
    <w:abstractNumId w:val="33"/>
  </w:num>
  <w:num w:numId="33">
    <w:abstractNumId w:val="26"/>
  </w:num>
  <w:num w:numId="34">
    <w:abstractNumId w:val="20"/>
  </w:num>
  <w:num w:numId="35">
    <w:abstractNumId w:val="2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9D"/>
    <w:rsid w:val="00014558"/>
    <w:rsid w:val="0003605E"/>
    <w:rsid w:val="00052787"/>
    <w:rsid w:val="0005796B"/>
    <w:rsid w:val="000969B6"/>
    <w:rsid w:val="000D65E0"/>
    <w:rsid w:val="000E7F98"/>
    <w:rsid w:val="000F36D6"/>
    <w:rsid w:val="0010505A"/>
    <w:rsid w:val="001063CA"/>
    <w:rsid w:val="0013577B"/>
    <w:rsid w:val="00143B45"/>
    <w:rsid w:val="00157334"/>
    <w:rsid w:val="00185725"/>
    <w:rsid w:val="001A16D0"/>
    <w:rsid w:val="001A6847"/>
    <w:rsid w:val="001B5A68"/>
    <w:rsid w:val="001C7822"/>
    <w:rsid w:val="001D5470"/>
    <w:rsid w:val="0020656D"/>
    <w:rsid w:val="00270BDF"/>
    <w:rsid w:val="00284725"/>
    <w:rsid w:val="002947E7"/>
    <w:rsid w:val="002C5E02"/>
    <w:rsid w:val="00307E53"/>
    <w:rsid w:val="00324C57"/>
    <w:rsid w:val="00330DF4"/>
    <w:rsid w:val="0033578B"/>
    <w:rsid w:val="00350DBC"/>
    <w:rsid w:val="00355FD9"/>
    <w:rsid w:val="00376B22"/>
    <w:rsid w:val="003806C0"/>
    <w:rsid w:val="00384401"/>
    <w:rsid w:val="003D511C"/>
    <w:rsid w:val="00426B38"/>
    <w:rsid w:val="00461B3D"/>
    <w:rsid w:val="004A6F07"/>
    <w:rsid w:val="00511F5C"/>
    <w:rsid w:val="0052600E"/>
    <w:rsid w:val="00537BB1"/>
    <w:rsid w:val="00540707"/>
    <w:rsid w:val="0055549A"/>
    <w:rsid w:val="00557975"/>
    <w:rsid w:val="005B1AF2"/>
    <w:rsid w:val="005C46A5"/>
    <w:rsid w:val="005E339D"/>
    <w:rsid w:val="005E6A5F"/>
    <w:rsid w:val="00603594"/>
    <w:rsid w:val="00694C4F"/>
    <w:rsid w:val="00697AD2"/>
    <w:rsid w:val="006A0D06"/>
    <w:rsid w:val="006C790F"/>
    <w:rsid w:val="006D33A2"/>
    <w:rsid w:val="0070348B"/>
    <w:rsid w:val="00711576"/>
    <w:rsid w:val="007330C5"/>
    <w:rsid w:val="00766120"/>
    <w:rsid w:val="00787590"/>
    <w:rsid w:val="00795C09"/>
    <w:rsid w:val="007B4BF9"/>
    <w:rsid w:val="007E4EA0"/>
    <w:rsid w:val="008124AB"/>
    <w:rsid w:val="00824B96"/>
    <w:rsid w:val="00831FA7"/>
    <w:rsid w:val="008547DB"/>
    <w:rsid w:val="008A3D0E"/>
    <w:rsid w:val="008A6726"/>
    <w:rsid w:val="008E45E6"/>
    <w:rsid w:val="00926CA5"/>
    <w:rsid w:val="00953AB0"/>
    <w:rsid w:val="0097339A"/>
    <w:rsid w:val="00976A21"/>
    <w:rsid w:val="009B1D87"/>
    <w:rsid w:val="009B3536"/>
    <w:rsid w:val="009C021E"/>
    <w:rsid w:val="00A22159"/>
    <w:rsid w:val="00A43056"/>
    <w:rsid w:val="00A67421"/>
    <w:rsid w:val="00A76EBD"/>
    <w:rsid w:val="00A8023F"/>
    <w:rsid w:val="00AC2684"/>
    <w:rsid w:val="00AC37FA"/>
    <w:rsid w:val="00AC6F6C"/>
    <w:rsid w:val="00AD755D"/>
    <w:rsid w:val="00AE3FA9"/>
    <w:rsid w:val="00AE4638"/>
    <w:rsid w:val="00B1491D"/>
    <w:rsid w:val="00B36409"/>
    <w:rsid w:val="00B36508"/>
    <w:rsid w:val="00B66E01"/>
    <w:rsid w:val="00B73A9C"/>
    <w:rsid w:val="00BF4F86"/>
    <w:rsid w:val="00C200C0"/>
    <w:rsid w:val="00C20D95"/>
    <w:rsid w:val="00C51444"/>
    <w:rsid w:val="00CA10DA"/>
    <w:rsid w:val="00CC1F74"/>
    <w:rsid w:val="00D22310"/>
    <w:rsid w:val="00D46330"/>
    <w:rsid w:val="00D538DC"/>
    <w:rsid w:val="00D94EC1"/>
    <w:rsid w:val="00D96F26"/>
    <w:rsid w:val="00DA7D5F"/>
    <w:rsid w:val="00DC13DA"/>
    <w:rsid w:val="00E03D93"/>
    <w:rsid w:val="00E07650"/>
    <w:rsid w:val="00E662B5"/>
    <w:rsid w:val="00E73759"/>
    <w:rsid w:val="00E76AEA"/>
    <w:rsid w:val="00E779CD"/>
    <w:rsid w:val="00E80F50"/>
    <w:rsid w:val="00E911C8"/>
    <w:rsid w:val="00E9503F"/>
    <w:rsid w:val="00ED7007"/>
    <w:rsid w:val="00EF0F20"/>
    <w:rsid w:val="00F135E1"/>
    <w:rsid w:val="00F248C2"/>
    <w:rsid w:val="00F4322F"/>
    <w:rsid w:val="00F80BF2"/>
    <w:rsid w:val="00FB461E"/>
    <w:rsid w:val="00FC68BD"/>
    <w:rsid w:val="00FD4216"/>
    <w:rsid w:val="00FD70A6"/>
    <w:rsid w:val="00FE6E6D"/>
    <w:rsid w:val="00FF1A87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C6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F0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E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it@github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hitdhand/Library/Containers/com.microsoft.Word/Data/Library/Caches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0</TotalTime>
  <Pages>2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2015-12-23T05:01:00Z</dcterms:created>
  <dcterms:modified xsi:type="dcterms:W3CDTF">2015-12-23T05:01:00Z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